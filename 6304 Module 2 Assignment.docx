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E645F" w14:textId="06EC1630" w:rsidR="002A51A0" w:rsidRPr="00166C1C" w:rsidRDefault="002A51A0" w:rsidP="002A51A0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Analytical Methods for Business</w:t>
      </w:r>
    </w:p>
    <w:p w14:paraId="6BDD7177" w14:textId="7B6A4981" w:rsidR="002A51A0" w:rsidRDefault="002A51A0" w:rsidP="00762B7D"/>
    <w:p w14:paraId="2956E415" w14:textId="3792C683" w:rsidR="002A51A0" w:rsidRDefault="00492B8C" w:rsidP="00762B7D">
      <w:r>
        <w:rPr>
          <w:noProof/>
        </w:rPr>
        <w:drawing>
          <wp:anchor distT="0" distB="0" distL="114300" distR="114300" simplePos="0" relativeHeight="251658240" behindDoc="1" locked="0" layoutInCell="1" allowOverlap="1" wp14:anchorId="24AA1A82" wp14:editId="1DACAF63">
            <wp:simplePos x="0" y="0"/>
            <wp:positionH relativeFrom="column">
              <wp:posOffset>3794125</wp:posOffset>
            </wp:positionH>
            <wp:positionV relativeFrom="paragraph">
              <wp:posOffset>106680</wp:posOffset>
            </wp:positionV>
            <wp:extent cx="2105025" cy="2792095"/>
            <wp:effectExtent l="0" t="0" r="9525" b="8255"/>
            <wp:wrapTight wrapText="bothSides">
              <wp:wrapPolygon edited="0">
                <wp:start x="0" y="0"/>
                <wp:lineTo x="0" y="21516"/>
                <wp:lineTo x="21502" y="21516"/>
                <wp:lineTo x="21502" y="0"/>
                <wp:lineTo x="0" y="0"/>
              </wp:wrapPolygon>
            </wp:wrapTight>
            <wp:docPr id="2" name="Picture 2" descr="Marx Brother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rx Brothers - Wikiped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79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78CB3B" w14:textId="77777777" w:rsidR="00BA1D80" w:rsidRDefault="00BA1D80" w:rsidP="00762B7D">
      <w:r>
        <w:t>Write a simple R script to execute the following:</w:t>
      </w:r>
    </w:p>
    <w:p w14:paraId="0619427F" w14:textId="77777777" w:rsidR="00BA1D80" w:rsidRDefault="00BA1D80" w:rsidP="00762B7D"/>
    <w:p w14:paraId="1218AE1F" w14:textId="77777777" w:rsidR="001D6BF8" w:rsidRPr="00BA1D80" w:rsidRDefault="001D6BF8" w:rsidP="00762B7D">
      <w:pPr>
        <w:rPr>
          <w:b/>
        </w:rPr>
      </w:pPr>
      <w:r w:rsidRPr="00BA1D80">
        <w:rPr>
          <w:b/>
        </w:rPr>
        <w:t>Preprocessing:</w:t>
      </w:r>
    </w:p>
    <w:p w14:paraId="57DCA6A3" w14:textId="77777777" w:rsidR="001D6BF8" w:rsidRDefault="001D6BF8" w:rsidP="00762B7D"/>
    <w:p w14:paraId="46F1B114" w14:textId="0D55859D" w:rsidR="00C85CC3" w:rsidRDefault="00077FE0" w:rsidP="00C85CC3">
      <w:r>
        <w:t>Load the data in “</w:t>
      </w:r>
      <w:r w:rsidR="00C85CC3">
        <w:t xml:space="preserve">6304 </w:t>
      </w:r>
      <w:r>
        <w:t>Assignment 2 Data.xlsx”</w:t>
      </w:r>
      <w:r w:rsidR="00C85CC3">
        <w:t xml:space="preserve"> into an object</w:t>
      </w:r>
      <w:r>
        <w:t xml:space="preserve">.  The file includes </w:t>
      </w:r>
      <w:r w:rsidR="00C85CC3">
        <w:t xml:space="preserve">10000 observations for each of four </w:t>
      </w:r>
      <w:r>
        <w:t>variables</w:t>
      </w:r>
      <w:r w:rsidR="00C85CC3">
        <w:t xml:space="preserve">, which are </w:t>
      </w:r>
      <w:r>
        <w:t xml:space="preserve">creatively </w:t>
      </w:r>
      <w:r w:rsidR="00492B8C">
        <w:t>named for the four Marx Brothers.</w:t>
      </w:r>
    </w:p>
    <w:p w14:paraId="41231B64" w14:textId="77777777" w:rsidR="00C85CC3" w:rsidRDefault="00C85CC3" w:rsidP="00C85CC3"/>
    <w:p w14:paraId="7ADE9DF9" w14:textId="77777777" w:rsidR="00C85CC3" w:rsidRPr="00BA1D80" w:rsidRDefault="00C85CC3" w:rsidP="00C85CC3">
      <w:pPr>
        <w:rPr>
          <w:b/>
        </w:rPr>
      </w:pPr>
      <w:r w:rsidRPr="00BA1D80">
        <w:rPr>
          <w:b/>
        </w:rPr>
        <w:t>Analysis:</w:t>
      </w:r>
    </w:p>
    <w:p w14:paraId="495F40B5" w14:textId="77777777" w:rsidR="00C85CC3" w:rsidRDefault="00C85CC3" w:rsidP="00C85CC3"/>
    <w:p w14:paraId="66424548" w14:textId="77777777" w:rsidR="00872C15" w:rsidRDefault="001E0BF7" w:rsidP="00D07DF0">
      <w:pPr>
        <w:pStyle w:val="ListParagraph"/>
        <w:numPr>
          <w:ilvl w:val="0"/>
          <w:numId w:val="3"/>
        </w:numPr>
      </w:pPr>
      <w:r>
        <w:t xml:space="preserve">Use common tools to </w:t>
      </w:r>
      <w:r w:rsidR="00077FE0">
        <w:t xml:space="preserve">determine whether </w:t>
      </w:r>
      <w:r w:rsidR="00D07DF0">
        <w:t xml:space="preserve">any of the four variables </w:t>
      </w:r>
      <w:r>
        <w:t>are normally distributed.</w:t>
      </w:r>
      <w:r w:rsidR="00077FE0">
        <w:t xml:space="preserve">  Explain how you arrived at your conclusions.</w:t>
      </w:r>
      <w:r w:rsidR="00D07DF0">
        <w:t xml:space="preserve"> </w:t>
      </w:r>
    </w:p>
    <w:p w14:paraId="1768B9B8" w14:textId="77777777" w:rsidR="00872C15" w:rsidRDefault="00872C15" w:rsidP="00872C15"/>
    <w:p w14:paraId="0BC0C2D5" w14:textId="77777777" w:rsidR="00C213A6" w:rsidRDefault="00D07DF0" w:rsidP="00BA1D80">
      <w:pPr>
        <w:pStyle w:val="ListParagraph"/>
        <w:numPr>
          <w:ilvl w:val="0"/>
          <w:numId w:val="3"/>
        </w:numPr>
      </w:pPr>
      <w:r>
        <w:t xml:space="preserve">Focus on the </w:t>
      </w:r>
      <w:r w:rsidR="00492B8C">
        <w:t>Groucho</w:t>
      </w:r>
      <w:r>
        <w:t xml:space="preserve"> variable.  Build a sampling distribution of the population mean by</w:t>
      </w:r>
      <w:r w:rsidR="00C213A6">
        <w:t>:</w:t>
      </w:r>
    </w:p>
    <w:p w14:paraId="45B76917" w14:textId="77777777" w:rsidR="00C213A6" w:rsidRDefault="00C213A6" w:rsidP="00C213A6">
      <w:pPr>
        <w:pStyle w:val="ListParagraph"/>
        <w:numPr>
          <w:ilvl w:val="1"/>
          <w:numId w:val="3"/>
        </w:numPr>
      </w:pPr>
      <w:r>
        <w:t>Taking 1000 samples of n=25.</w:t>
      </w:r>
    </w:p>
    <w:p w14:paraId="1648028D" w14:textId="77777777" w:rsidR="00C213A6" w:rsidRDefault="00C213A6" w:rsidP="00C213A6">
      <w:pPr>
        <w:pStyle w:val="ListParagraph"/>
        <w:numPr>
          <w:ilvl w:val="1"/>
          <w:numId w:val="3"/>
        </w:numPr>
      </w:pPr>
      <w:r>
        <w:t>C</w:t>
      </w:r>
      <w:r w:rsidR="00D07DF0">
        <w:t xml:space="preserve">alculating the mean for each of </w:t>
      </w:r>
      <w:r>
        <w:t xml:space="preserve">the </w:t>
      </w:r>
      <w:r w:rsidR="00052DA2">
        <w:t>1</w:t>
      </w:r>
      <w:r w:rsidR="00D07DF0">
        <w:t>000 samples</w:t>
      </w:r>
      <w:r>
        <w:t xml:space="preserve"> and storing them.</w:t>
      </w:r>
      <w:r w:rsidR="00D07DF0">
        <w:t xml:space="preserve">  </w:t>
      </w:r>
    </w:p>
    <w:p w14:paraId="27A9842A" w14:textId="7227FEF5" w:rsidR="002A51A0" w:rsidRDefault="00C213A6" w:rsidP="00C213A6">
      <w:pPr>
        <w:pStyle w:val="ListParagraph"/>
        <w:numPr>
          <w:ilvl w:val="1"/>
          <w:numId w:val="3"/>
        </w:numPr>
      </w:pPr>
      <w:r>
        <w:t xml:space="preserve">Using the tools you know to show the 1000 sample means are normally distributed.  </w:t>
      </w:r>
    </w:p>
    <w:p w14:paraId="0697AC22" w14:textId="77777777" w:rsidR="002A51A0" w:rsidRDefault="002A51A0" w:rsidP="00BA1D80"/>
    <w:sectPr w:rsidR="002A51A0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719A6" w14:textId="77777777" w:rsidR="003540E4" w:rsidRDefault="003540E4" w:rsidP="00E90315">
      <w:r>
        <w:separator/>
      </w:r>
    </w:p>
  </w:endnote>
  <w:endnote w:type="continuationSeparator" w:id="0">
    <w:p w14:paraId="2F0A7B4F" w14:textId="77777777" w:rsidR="003540E4" w:rsidRDefault="003540E4" w:rsidP="00E903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BDA9A" w14:textId="319F83EE" w:rsidR="00E90315" w:rsidRPr="00E90315" w:rsidRDefault="00087934" w:rsidP="00E90315">
    <w:pPr>
      <w:pStyle w:val="Header"/>
      <w:rPr>
        <w:sz w:val="20"/>
        <w:szCs w:val="20"/>
      </w:rPr>
    </w:pPr>
    <w:r>
      <w:rPr>
        <w:sz w:val="20"/>
        <w:szCs w:val="20"/>
      </w:rPr>
      <w:t>©</w:t>
    </w:r>
    <w:r w:rsidR="00E90315" w:rsidRPr="00E90315">
      <w:rPr>
        <w:sz w:val="20"/>
        <w:szCs w:val="20"/>
      </w:rPr>
      <w:t xml:space="preserve"> 2020 Ronald K. Satterfield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62976" w14:textId="77777777" w:rsidR="003540E4" w:rsidRDefault="003540E4" w:rsidP="00E90315">
      <w:r>
        <w:separator/>
      </w:r>
    </w:p>
  </w:footnote>
  <w:footnote w:type="continuationSeparator" w:id="0">
    <w:p w14:paraId="2D8B27EA" w14:textId="77777777" w:rsidR="003540E4" w:rsidRDefault="003540E4" w:rsidP="00E903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37572"/>
    <w:multiLevelType w:val="hybridMultilevel"/>
    <w:tmpl w:val="1BA4A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EB7675"/>
    <w:multiLevelType w:val="hybridMultilevel"/>
    <w:tmpl w:val="A8F0A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C46E90"/>
    <w:multiLevelType w:val="hybridMultilevel"/>
    <w:tmpl w:val="CFB88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5132098">
    <w:abstractNumId w:val="1"/>
  </w:num>
  <w:num w:numId="2" w16cid:durableId="1201937010">
    <w:abstractNumId w:val="2"/>
  </w:num>
  <w:num w:numId="3" w16cid:durableId="341400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58B082D2-0BA6-41B6-A3A3-D5A2A670ED62}"/>
    <w:docVar w:name="dgnword-eventsink" w:val="3027271936528"/>
  </w:docVars>
  <w:rsids>
    <w:rsidRoot w:val="00762B7D"/>
    <w:rsid w:val="00052DA2"/>
    <w:rsid w:val="00077FE0"/>
    <w:rsid w:val="00087934"/>
    <w:rsid w:val="000E1024"/>
    <w:rsid w:val="000F3983"/>
    <w:rsid w:val="00154591"/>
    <w:rsid w:val="001D6BF8"/>
    <w:rsid w:val="001E0BF7"/>
    <w:rsid w:val="002A51A0"/>
    <w:rsid w:val="003540E4"/>
    <w:rsid w:val="00384394"/>
    <w:rsid w:val="003B7878"/>
    <w:rsid w:val="003D57E1"/>
    <w:rsid w:val="00453CFC"/>
    <w:rsid w:val="00492B8C"/>
    <w:rsid w:val="004F52D5"/>
    <w:rsid w:val="00527535"/>
    <w:rsid w:val="00694D0F"/>
    <w:rsid w:val="00705926"/>
    <w:rsid w:val="00762B7D"/>
    <w:rsid w:val="00872C15"/>
    <w:rsid w:val="00941F95"/>
    <w:rsid w:val="00AA3BB1"/>
    <w:rsid w:val="00B14F98"/>
    <w:rsid w:val="00B629B6"/>
    <w:rsid w:val="00B71E9D"/>
    <w:rsid w:val="00B977C9"/>
    <w:rsid w:val="00BA1D80"/>
    <w:rsid w:val="00BD71E2"/>
    <w:rsid w:val="00C213A6"/>
    <w:rsid w:val="00C57312"/>
    <w:rsid w:val="00C85CC3"/>
    <w:rsid w:val="00CB7753"/>
    <w:rsid w:val="00D00D47"/>
    <w:rsid w:val="00D07DF0"/>
    <w:rsid w:val="00E3018C"/>
    <w:rsid w:val="00E7737D"/>
    <w:rsid w:val="00E90315"/>
    <w:rsid w:val="00EB3010"/>
    <w:rsid w:val="00FC0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26F23"/>
  <w15:chartTrackingRefBased/>
  <w15:docId w15:val="{72589F03-164E-4262-9A76-806D517BD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Pr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rFonts w:asciiTheme="minorHAnsi" w:hAnsiTheme="minorHAnsi"/>
      <w:b/>
      <w:i/>
      <w:i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sz w:val="24"/>
    </w:rPr>
  </w:style>
  <w:style w:type="character" w:styleId="SubtleEmphasis">
    <w:name w:val="Subtle Emphasis"/>
    <w:uiPriority w:val="19"/>
    <w:qFormat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903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0315"/>
  </w:style>
  <w:style w:type="paragraph" w:styleId="Footer">
    <w:name w:val="footer"/>
    <w:basedOn w:val="Normal"/>
    <w:link w:val="FooterChar"/>
    <w:uiPriority w:val="99"/>
    <w:unhideWhenUsed/>
    <w:rsid w:val="00E903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03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n\AppData\Roaming\Microsoft\Templates\Classic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6E747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F7B615"/>
      </a:hlink>
      <a:folHlink>
        <a:srgbClr val="704404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98C67539-F24C-4C1A-AAF3-F8BE4C7F82D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C:\Users\Ron\AppData\Roaming\Microsoft\Templates\Classic (blank).dotx</Template>
  <TotalTime>4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Classic</vt:lpstr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Classic</dc:title>
  <dc:creator>Ron</dc:creator>
  <cp:keywords/>
  <cp:lastModifiedBy>Pablo Xavier Zumba Perez</cp:lastModifiedBy>
  <cp:revision>3</cp:revision>
  <dcterms:created xsi:type="dcterms:W3CDTF">2022-05-20T19:40:00Z</dcterms:created>
  <dcterms:modified xsi:type="dcterms:W3CDTF">2023-06-03T12:31:00Z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TC027860379991</vt:lpwstr>
  </property>
</Properties>
</file>